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923" w:rsidRDefault="000F0730" w:rsidP="000F0730">
      <w:pPr>
        <w:jc w:val="center"/>
        <w:rPr>
          <w:b/>
          <w:u w:val="single"/>
        </w:rPr>
      </w:pPr>
      <w:r w:rsidRPr="000F0730">
        <w:rPr>
          <w:b/>
          <w:u w:val="single"/>
        </w:rPr>
        <w:t>Test Template</w:t>
      </w:r>
    </w:p>
    <w:p w:rsidR="000F0730" w:rsidRPr="000F0730" w:rsidRDefault="000F0730" w:rsidP="000F0730">
      <w:pPr>
        <w:rPr>
          <w:color w:val="FF0000"/>
        </w:rPr>
      </w:pPr>
      <w:r w:rsidRPr="000F0730">
        <w:t>Dear</w:t>
      </w:r>
      <w:r w:rsidRPr="000F0730">
        <w:rPr>
          <w:color w:val="FF0000"/>
        </w:rPr>
        <w:t xml:space="preserve"> &lt;FirstName&gt;</w:t>
      </w:r>
      <w:r>
        <w:rPr>
          <w:color w:val="FF0000"/>
        </w:rPr>
        <w:t xml:space="preserve"> </w:t>
      </w:r>
      <w:r w:rsidRPr="000F0730">
        <w:rPr>
          <w:color w:val="FF0000"/>
        </w:rPr>
        <w:t>&lt;LastName&gt;,</w:t>
      </w:r>
    </w:p>
    <w:p w:rsidR="000F0730" w:rsidRDefault="000F0730" w:rsidP="000F0730">
      <w:r>
        <w:t>This is a test paragraph for the Merge Class.</w:t>
      </w:r>
    </w:p>
    <w:p w:rsidR="000F0730" w:rsidRDefault="000F0730" w:rsidP="000F0730">
      <w:pPr>
        <w:rPr>
          <w:color w:val="FF0000"/>
        </w:rPr>
      </w:pPr>
      <w:r>
        <w:t xml:space="preserve">The city we are in is </w:t>
      </w:r>
      <w:r>
        <w:rPr>
          <w:color w:val="FF0000"/>
        </w:rPr>
        <w:t>&lt;City&gt;, &lt;State&gt; &lt;ZipCode&gt;</w:t>
      </w:r>
    </w:p>
    <w:p w:rsidR="000F0730" w:rsidRDefault="000F0730" w:rsidP="000F0730">
      <w:r>
        <w:t>This is the end of the test paragraph.</w:t>
      </w:r>
      <w:bookmarkStart w:id="0" w:name="_GoBack"/>
      <w:bookmarkEnd w:id="0"/>
    </w:p>
    <w:p w:rsidR="000F0730" w:rsidRPr="000F0730" w:rsidRDefault="000F0730" w:rsidP="000F0730">
      <w:r>
        <w:t>More information …</w:t>
      </w:r>
    </w:p>
    <w:sectPr w:rsidR="000F0730" w:rsidRPr="000F0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30"/>
    <w:rsid w:val="000F0730"/>
    <w:rsid w:val="00860A3B"/>
    <w:rsid w:val="009669B2"/>
    <w:rsid w:val="00CB787D"/>
    <w:rsid w:val="00CF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91D28"/>
  <w15:chartTrackingRefBased/>
  <w15:docId w15:val="{027353D4-3E73-4458-8B04-A1FD7BF2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A2F438A7</Template>
  <TotalTime>4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2</cp:revision>
  <dcterms:created xsi:type="dcterms:W3CDTF">2019-11-08T14:20:00Z</dcterms:created>
  <dcterms:modified xsi:type="dcterms:W3CDTF">2019-12-04T14:17:00Z</dcterms:modified>
</cp:coreProperties>
</file>